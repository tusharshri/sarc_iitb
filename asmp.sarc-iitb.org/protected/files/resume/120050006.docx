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C42BC" w:rsidRDefault="000A573F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B6CCF614C3144A7BAEA109B24CC242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5B69C9">
            <w:t>Hostel 5</w:t>
          </w:r>
        </w:sdtContent>
      </w:sdt>
    </w:p>
    <w:sdt>
      <w:sdtPr>
        <w:alias w:val="Category"/>
        <w:tag w:val=""/>
        <w:id w:val="1543715586"/>
        <w:placeholder>
          <w:docPart w:val="3A9124BB347E41A78DB0C38A3B7AFE78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5B69C9">
          <w:pPr>
            <w:pStyle w:val="ContactInfo"/>
          </w:pPr>
          <w:r>
            <w:t>IIT Bombay</w:t>
          </w:r>
        </w:p>
      </w:sdtContent>
    </w:sdt>
    <w:p w:rsidR="002C42BC" w:rsidRDefault="000A573F">
      <w:pPr>
        <w:pStyle w:val="ContactInfo"/>
      </w:pPr>
      <w:sdt>
        <w:sdtPr>
          <w:alias w:val="Telephone"/>
          <w:tag w:val="Telephone"/>
          <w:id w:val="599758962"/>
          <w:placeholder>
            <w:docPart w:val="B03B756A56114CFE8A8B66787A9C425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B69C9">
            <w:t>9920558872</w:t>
          </w:r>
        </w:sdtContent>
      </w:sdt>
    </w:p>
    <w:sdt>
      <w:sdtPr>
        <w:alias w:val="Website"/>
        <w:tag w:val="Website"/>
        <w:id w:val="48967594"/>
        <w:placeholder>
          <w:docPart w:val="705128C05BBE4F2E81B42DDDF9653CB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Default="005B69C9">
          <w:pPr>
            <w:pStyle w:val="ContactInfo"/>
          </w:pPr>
          <w:r>
            <w:t>manik_dhar@iitb.ac.in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A65393CDC3AE406FB93D9A2B49D12EBB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5B69C9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dharmanik500@gmail.com</w:t>
          </w:r>
        </w:p>
      </w:sdtContent>
    </w:sdt>
    <w:p w:rsidR="002C42BC" w:rsidRDefault="000A573F">
      <w:pPr>
        <w:pStyle w:val="Name"/>
      </w:pPr>
      <w:sdt>
        <w:sdtPr>
          <w:alias w:val="Your Name"/>
          <w:tag w:val=""/>
          <w:id w:val="1197042864"/>
          <w:placeholder>
            <w:docPart w:val="9F4EC36B87F74AAEA76F5226A08811D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52847">
            <w:t>Manik</w:t>
          </w:r>
        </w:sdtContent>
      </w:sdt>
    </w:p>
    <w:tbl>
      <w:tblPr>
        <w:tblStyle w:val="ResumeTable"/>
        <w:tblW w:w="4118" w:type="pct"/>
        <w:tblLook w:val="04A0" w:firstRow="1" w:lastRow="0" w:firstColumn="1" w:lastColumn="0" w:noHBand="0" w:noVBand="1"/>
        <w:tblDescription w:val="Resume"/>
      </w:tblPr>
      <w:tblGrid>
        <w:gridCol w:w="863"/>
        <w:gridCol w:w="7439"/>
      </w:tblGrid>
      <w:tr w:rsidR="005B69C9" w:rsidTr="005B69C9">
        <w:tc>
          <w:tcPr>
            <w:tcW w:w="472" w:type="dxa"/>
          </w:tcPr>
          <w:p w:rsidR="005B69C9" w:rsidRDefault="005B69C9">
            <w:r>
              <w:t xml:space="preserve">Education </w:t>
            </w: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0FFC1A2584C472AADA308AE755A69D4"/>
                  </w:placeholder>
                </w:sdtPr>
                <w:sdtEndPr/>
                <w:sdtContent>
                  <w:p w:rsidR="005B69C9" w:rsidRDefault="005B69C9" w:rsidP="005B69C9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>
                      <w:t>12</w:t>
                    </w:r>
                    <w:r w:rsidRPr="005B69C9">
                      <w:rPr>
                        <w:vertAlign w:val="superscript"/>
                      </w:rPr>
                      <w:t>th</w:t>
                    </w:r>
                    <w:r>
                      <w:t xml:space="preserve"> grade CBSE (95%)</w:t>
                    </w:r>
                  </w:p>
                  <w:p w:rsidR="005B69C9" w:rsidRPr="005B69C9" w:rsidRDefault="005B69C9" w:rsidP="005B69C9">
                    <w:r>
                      <w:t xml:space="preserve"> 10</w:t>
                    </w:r>
                    <w:r w:rsidRPr="005B69C9">
                      <w:rPr>
                        <w:vertAlign w:val="superscript"/>
                      </w:rPr>
                      <w:t>th</w:t>
                    </w:r>
                    <w:r>
                      <w:t xml:space="preserve"> Grade IGCSE (95%)</w:t>
                    </w:r>
                  </w:p>
                  <w:p w:rsidR="005B69C9" w:rsidRDefault="000A573F"/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73F" w:rsidRDefault="000A573F">
      <w:pPr>
        <w:spacing w:before="0" w:after="0" w:line="240" w:lineRule="auto"/>
      </w:pPr>
      <w:r>
        <w:separator/>
      </w:r>
    </w:p>
  </w:endnote>
  <w:endnote w:type="continuationSeparator" w:id="0">
    <w:p w:rsidR="000A573F" w:rsidRDefault="000A57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73F" w:rsidRDefault="000A573F">
      <w:pPr>
        <w:spacing w:before="0" w:after="0" w:line="240" w:lineRule="auto"/>
      </w:pPr>
      <w:r>
        <w:separator/>
      </w:r>
    </w:p>
  </w:footnote>
  <w:footnote w:type="continuationSeparator" w:id="0">
    <w:p w:rsidR="000A573F" w:rsidRDefault="000A573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47"/>
    <w:rsid w:val="000A573F"/>
    <w:rsid w:val="002C42BC"/>
    <w:rsid w:val="00391FEA"/>
    <w:rsid w:val="00414819"/>
    <w:rsid w:val="00452847"/>
    <w:rsid w:val="005B69C9"/>
    <w:rsid w:val="00FA678E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C9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9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C9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k\AppData\Local\Microsoft\Windows\Temporary%20Internet%20Files\Content.IE5\OYGNEFO5\re%5b1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CCF614C3144A7BAEA109B24CC2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488FD-6ACA-4705-9A26-1C29E31AC361}"/>
      </w:docPartPr>
      <w:docPartBody>
        <w:p w:rsidR="00000000" w:rsidRDefault="00D30A85">
          <w:pPr>
            <w:pStyle w:val="EB6CCF614C3144A7BAEA109B24CC242F"/>
          </w:pPr>
          <w:r>
            <w:t>[Street Address]</w:t>
          </w:r>
        </w:p>
      </w:docPartBody>
    </w:docPart>
    <w:docPart>
      <w:docPartPr>
        <w:name w:val="3A9124BB347E41A78DB0C38A3B7AF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AE255-E8D0-4D18-8EF7-6B8422A7EBC4}"/>
      </w:docPartPr>
      <w:docPartBody>
        <w:p w:rsidR="00000000" w:rsidRDefault="00D30A85">
          <w:pPr>
            <w:pStyle w:val="3A9124BB347E41A78DB0C38A3B7AFE78"/>
          </w:pPr>
          <w:r>
            <w:t>[City, ST ZIP Code]</w:t>
          </w:r>
        </w:p>
      </w:docPartBody>
    </w:docPart>
    <w:docPart>
      <w:docPartPr>
        <w:name w:val="B03B756A56114CFE8A8B66787A9C4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97105-FC29-4739-BAB2-ECAFB5D9F1F3}"/>
      </w:docPartPr>
      <w:docPartBody>
        <w:p w:rsidR="00000000" w:rsidRDefault="00D30A85">
          <w:pPr>
            <w:pStyle w:val="B03B756A56114CFE8A8B66787A9C4256"/>
          </w:pPr>
          <w:r>
            <w:t>[Telephone]</w:t>
          </w:r>
        </w:p>
      </w:docPartBody>
    </w:docPart>
    <w:docPart>
      <w:docPartPr>
        <w:name w:val="705128C05BBE4F2E81B42DDDF9653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037B-2E37-4F65-B396-63C2EEF202C9}"/>
      </w:docPartPr>
      <w:docPartBody>
        <w:p w:rsidR="00000000" w:rsidRDefault="00D30A85">
          <w:pPr>
            <w:pStyle w:val="705128C05BBE4F2E81B42DDDF9653CBD"/>
          </w:pPr>
          <w:r>
            <w:t>[Website]</w:t>
          </w:r>
        </w:p>
      </w:docPartBody>
    </w:docPart>
    <w:docPart>
      <w:docPartPr>
        <w:name w:val="A65393CDC3AE406FB93D9A2B49D12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AAE68-18A7-4E45-B1AB-11F04E759E91}"/>
      </w:docPartPr>
      <w:docPartBody>
        <w:p w:rsidR="00000000" w:rsidRDefault="00D30A85">
          <w:pPr>
            <w:pStyle w:val="A65393CDC3AE406FB93D9A2B49D12EBB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F4EC36B87F74AAEA76F5226A0881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680F2-61AA-4A94-A130-3C74AF797288}"/>
      </w:docPartPr>
      <w:docPartBody>
        <w:p w:rsidR="00000000" w:rsidRDefault="00D30A85">
          <w:pPr>
            <w:pStyle w:val="9F4EC36B87F74AAEA76F5226A08811D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85"/>
    <w:rsid w:val="00D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CCF614C3144A7BAEA109B24CC242F">
    <w:name w:val="EB6CCF614C3144A7BAEA109B24CC242F"/>
  </w:style>
  <w:style w:type="paragraph" w:customStyle="1" w:styleId="3A9124BB347E41A78DB0C38A3B7AFE78">
    <w:name w:val="3A9124BB347E41A78DB0C38A3B7AFE78"/>
  </w:style>
  <w:style w:type="paragraph" w:customStyle="1" w:styleId="B03B756A56114CFE8A8B66787A9C4256">
    <w:name w:val="B03B756A56114CFE8A8B66787A9C4256"/>
  </w:style>
  <w:style w:type="paragraph" w:customStyle="1" w:styleId="705128C05BBE4F2E81B42DDDF9653CBD">
    <w:name w:val="705128C05BBE4F2E81B42DDDF9653CBD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A65393CDC3AE406FB93D9A2B49D12EBB">
    <w:name w:val="A65393CDC3AE406FB93D9A2B49D12EBB"/>
  </w:style>
  <w:style w:type="paragraph" w:customStyle="1" w:styleId="9F4EC36B87F74AAEA76F5226A08811DC">
    <w:name w:val="9F4EC36B87F74AAEA76F5226A08811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FFC1A2584C472AADA308AE755A69D4">
    <w:name w:val="50FFC1A2584C472AADA308AE755A69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6CCF614C3144A7BAEA109B24CC242F">
    <w:name w:val="EB6CCF614C3144A7BAEA109B24CC242F"/>
  </w:style>
  <w:style w:type="paragraph" w:customStyle="1" w:styleId="3A9124BB347E41A78DB0C38A3B7AFE78">
    <w:name w:val="3A9124BB347E41A78DB0C38A3B7AFE78"/>
  </w:style>
  <w:style w:type="paragraph" w:customStyle="1" w:styleId="B03B756A56114CFE8A8B66787A9C4256">
    <w:name w:val="B03B756A56114CFE8A8B66787A9C4256"/>
  </w:style>
  <w:style w:type="paragraph" w:customStyle="1" w:styleId="705128C05BBE4F2E81B42DDDF9653CBD">
    <w:name w:val="705128C05BBE4F2E81B42DDDF9653CBD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A65393CDC3AE406FB93D9A2B49D12EBB">
    <w:name w:val="A65393CDC3AE406FB93D9A2B49D12EBB"/>
  </w:style>
  <w:style w:type="paragraph" w:customStyle="1" w:styleId="9F4EC36B87F74AAEA76F5226A08811DC">
    <w:name w:val="9F4EC36B87F74AAEA76F5226A08811D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FFC1A2584C472AADA308AE755A69D4">
    <w:name w:val="50FFC1A2584C472AADA308AE755A6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Hostel 5</CompanyAddress>
  <CompanyPhone>9920558872</CompanyPhone>
  <CompanyFax/>
  <CompanyEmail>dharmanik500@gmail.com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re[1]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</dc:creator>
  <cp:keywords>manik_dhar@iitb.ac.in</cp:keywords>
  <cp:lastModifiedBy>Manik</cp:lastModifiedBy>
  <cp:revision>1</cp:revision>
  <dcterms:created xsi:type="dcterms:W3CDTF">2013-08-03T17:31:00Z</dcterms:created>
  <dcterms:modified xsi:type="dcterms:W3CDTF">2013-08-03T17:31:00Z</dcterms:modified>
  <cp:category>IIT Bombay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